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tblpY="5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115715A4" w14:textId="77777777" w:rsidTr="00626232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B654DFF" w14:textId="77777777" w:rsidR="00556337" w:rsidRPr="00565B06" w:rsidRDefault="00B22462" w:rsidP="00626232">
            <w:pPr>
              <w:pStyle w:val="Title"/>
            </w:pPr>
            <w:r>
              <w:t>Mollie</w:t>
            </w:r>
          </w:p>
          <w:p w14:paraId="586E1D68" w14:textId="77777777" w:rsidR="00FE18B2" w:rsidRPr="00565B06" w:rsidRDefault="00B22462" w:rsidP="00626232">
            <w:pPr>
              <w:pStyle w:val="Subtitle"/>
            </w:pPr>
            <w:r>
              <w:t>Chindavong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20"/>
              <w:gridCol w:w="180"/>
            </w:tblGrid>
            <w:tr w:rsidR="00323C3F" w:rsidRPr="009D0878" w14:paraId="3B050D5A" w14:textId="77777777" w:rsidTr="001A4CDF">
              <w:tc>
                <w:tcPr>
                  <w:tcW w:w="342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36B1399" w14:textId="0FDCF9F0" w:rsidR="00323C3F" w:rsidRPr="009D0878" w:rsidRDefault="00172249" w:rsidP="00D97979">
                  <w:pPr>
                    <w:pStyle w:val="ContactInfo"/>
                    <w:framePr w:hSpace="180" w:wrap="around" w:vAnchor="page" w:hAnchor="text" w:y="511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C31CC7DF883B4D5DA0D1B4C5F15E9DA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0F4622">
                        <w:t>980.244.9943</w:t>
                      </w:r>
                    </w:sdtContent>
                  </w:sdt>
                </w:p>
              </w:tc>
              <w:tc>
                <w:tcPr>
                  <w:tcW w:w="18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DDB8EE1" w14:textId="57D99B3B" w:rsidR="00323C3F" w:rsidRPr="009D0878" w:rsidRDefault="00323C3F" w:rsidP="00D97979">
                  <w:pPr>
                    <w:pStyle w:val="Icons"/>
                    <w:framePr w:hSpace="180" w:wrap="around" w:vAnchor="page" w:hAnchor="text" w:y="511"/>
                  </w:pPr>
                </w:p>
              </w:tc>
            </w:tr>
            <w:tr w:rsidR="00323C3F" w:rsidRPr="009D0878" w14:paraId="10D8FA87" w14:textId="77777777" w:rsidTr="001A4CDF">
              <w:tc>
                <w:tcPr>
                  <w:tcW w:w="3420" w:type="dxa"/>
                  <w:tcMar>
                    <w:left w:w="720" w:type="dxa"/>
                    <w:right w:w="29" w:type="dxa"/>
                  </w:tcMar>
                </w:tcPr>
                <w:p w14:paraId="5662219E" w14:textId="06AD4653" w:rsidR="00323C3F" w:rsidRDefault="00D97979" w:rsidP="00D97979">
                  <w:pPr>
                    <w:pStyle w:val="ContactInfo"/>
                    <w:framePr w:hSpace="180" w:wrap="around" w:vAnchor="page" w:hAnchor="text" w:y="511"/>
                    <w:jc w:val="left"/>
                  </w:pPr>
                  <w:hyperlink r:id="rId9" w:history="1">
                    <w:r w:rsidRPr="00B04899">
                      <w:rPr>
                        <w:rStyle w:val="Hyperlink"/>
                      </w:rPr>
                      <w:t>molliechindavong@gmail.com</w:t>
                    </w:r>
                  </w:hyperlink>
                </w:p>
                <w:p w14:paraId="4BDE17B3" w14:textId="4B4672EC" w:rsidR="00D97979" w:rsidRPr="009D0878" w:rsidRDefault="00D97979" w:rsidP="00D97979">
                  <w:pPr>
                    <w:pStyle w:val="ContactInfo"/>
                    <w:framePr w:hSpace="180" w:wrap="around" w:vAnchor="page" w:hAnchor="text" w:y="511"/>
                    <w:jc w:val="left"/>
                  </w:pPr>
                  <w:hyperlink r:id="rId10" w:history="1">
                    <w:r w:rsidRPr="00D97979">
                      <w:rPr>
                        <w:rStyle w:val="Hyperlink"/>
                      </w:rPr>
                      <w:t>www.mchindavong.github.io</w:t>
                    </w:r>
                  </w:hyperlink>
                </w:p>
              </w:tc>
              <w:tc>
                <w:tcPr>
                  <w:tcW w:w="180" w:type="dxa"/>
                  <w:tcMar>
                    <w:left w:w="0" w:type="dxa"/>
                    <w:right w:w="0" w:type="dxa"/>
                  </w:tcMar>
                </w:tcPr>
                <w:p w14:paraId="4E2DBD32" w14:textId="77777777" w:rsidR="000F4622" w:rsidRDefault="000F4622" w:rsidP="00D97979">
                  <w:pPr>
                    <w:pStyle w:val="Icons"/>
                    <w:framePr w:hSpace="180" w:wrap="around" w:vAnchor="page" w:hAnchor="text" w:y="511"/>
                    <w:jc w:val="left"/>
                  </w:pPr>
                </w:p>
                <w:p w14:paraId="22401E59" w14:textId="31B9B62F" w:rsidR="000F4622" w:rsidRPr="009D0878" w:rsidRDefault="000F4622" w:rsidP="00D97979">
                  <w:pPr>
                    <w:pStyle w:val="Icons"/>
                    <w:framePr w:hSpace="180" w:wrap="around" w:vAnchor="page" w:hAnchor="text" w:y="511"/>
                    <w:jc w:val="left"/>
                  </w:pPr>
                </w:p>
              </w:tc>
            </w:tr>
          </w:tbl>
          <w:p w14:paraId="72D5DB9D" w14:textId="77777777" w:rsidR="00E5521B" w:rsidRPr="00565B06" w:rsidRDefault="00E5521B" w:rsidP="00626232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3A6B3B10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4E5F4F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3DCCA30" wp14:editId="0845650A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2CBAF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4F29C84" w14:textId="77777777" w:rsidR="000E24AC" w:rsidRPr="00565B06" w:rsidRDefault="005949EF" w:rsidP="007850D1">
            <w:pPr>
              <w:pStyle w:val="Heading1"/>
              <w:outlineLvl w:val="0"/>
            </w:pPr>
            <w:r>
              <w:t>Summary</w:t>
            </w:r>
          </w:p>
        </w:tc>
        <w:bookmarkStart w:id="0" w:name="_GoBack"/>
        <w:bookmarkEnd w:id="0"/>
      </w:tr>
    </w:tbl>
    <w:p w14:paraId="0225842F" w14:textId="1AA065C3" w:rsidR="00E60538" w:rsidRPr="00565B06" w:rsidRDefault="00F054CC" w:rsidP="00626232">
      <w:r>
        <w:t>C</w:t>
      </w:r>
      <w:r w:rsidR="005E06D2">
        <w:t>reative</w:t>
      </w:r>
      <w:r w:rsidR="00AE49D5">
        <w:t xml:space="preserve"> </w:t>
      </w:r>
      <w:r w:rsidR="00B2252B">
        <w:t>self-starter</w:t>
      </w:r>
      <w:r w:rsidR="00AE49D5">
        <w:t xml:space="preserve"> with </w:t>
      </w:r>
      <w:r w:rsidR="00A33A7B">
        <w:t>an eclectic</w:t>
      </w:r>
      <w:r w:rsidR="000A22DD">
        <w:t xml:space="preserve"> </w:t>
      </w:r>
      <w:r w:rsidR="00AE49D5">
        <w:t>background in</w:t>
      </w:r>
      <w:r w:rsidR="000A22DD">
        <w:t xml:space="preserve"> banking</w:t>
      </w:r>
      <w:r w:rsidR="00A33A7B">
        <w:t xml:space="preserve">, </w:t>
      </w:r>
      <w:r w:rsidR="005E06D2">
        <w:t xml:space="preserve">sales </w:t>
      </w:r>
      <w:r w:rsidR="00A33A7B">
        <w:t xml:space="preserve">and customer service </w:t>
      </w:r>
      <w:r w:rsidR="005409FA">
        <w:t>focused on</w:t>
      </w:r>
      <w:r w:rsidR="00B2252B">
        <w:t xml:space="preserve"> exceed</w:t>
      </w:r>
      <w:r w:rsidR="005409FA">
        <w:t>ing</w:t>
      </w:r>
      <w:r w:rsidR="00B2252B">
        <w:t xml:space="preserve"> expectations and goals in a new career</w:t>
      </w:r>
      <w:r w:rsidR="00A33A7B">
        <w:t xml:space="preserve"> transition</w:t>
      </w:r>
      <w:r w:rsidR="00B2252B">
        <w:t xml:space="preserve">. </w:t>
      </w:r>
      <w:r w:rsidR="00AE49D5">
        <w:t xml:space="preserve">Proficient with </w:t>
      </w:r>
      <w:r>
        <w:t xml:space="preserve">prioritizing multiple tasks </w:t>
      </w:r>
      <w:r w:rsidR="00AE49D5">
        <w:t>in high-demand environments</w:t>
      </w:r>
      <w:r w:rsidR="00A33A7B">
        <w:t xml:space="preserve"> that require critical thinking and analytical problem solving</w:t>
      </w:r>
      <w:r w:rsidR="00B2252B">
        <w:t>.</w:t>
      </w:r>
      <w:r w:rsidR="00AE49D5">
        <w:t xml:space="preserve"> Adept at maintaining a strong professional work ethic to maximize performance and productivity</w:t>
      </w:r>
      <w:r>
        <w:t xml:space="preserve"> </w:t>
      </w:r>
      <w:r w:rsidR="00AE49D5">
        <w:t>in diverse company cultures</w:t>
      </w:r>
      <w:r>
        <w:t xml:space="preserve">. </w:t>
      </w:r>
      <w:r w:rsidR="000A22DD">
        <w:t xml:space="preserve">Sound familiarity with </w:t>
      </w:r>
      <w:r w:rsidR="00683830">
        <w:t>front-end development using HTML and CSS</w:t>
      </w:r>
      <w:r w:rsidR="000A22DD">
        <w:t>.</w:t>
      </w:r>
      <w:r w:rsidR="005409FA">
        <w:t xml:space="preserve"> </w:t>
      </w:r>
      <w:r w:rsidR="003D67C7">
        <w:t xml:space="preserve">Contributed </w:t>
      </w:r>
      <w:r w:rsidR="000E308F">
        <w:t>to</w:t>
      </w:r>
      <w:r w:rsidR="003D67C7">
        <w:t xml:space="preserve"> group project planning and implementation </w:t>
      </w:r>
      <w:r w:rsidR="000E308F">
        <w:t>for the</w:t>
      </w:r>
      <w:r w:rsidR="003D67C7">
        <w:t xml:space="preserve"> design and development of </w:t>
      </w:r>
      <w:r w:rsidR="0081729E">
        <w:t>multiple</w:t>
      </w:r>
      <w:r w:rsidR="003D67C7">
        <w:t xml:space="preserve"> full stack web applications</w:t>
      </w:r>
      <w:r w:rsidR="005523EB">
        <w:t xml:space="preserve"> using RESTful APIs</w:t>
      </w:r>
      <w:r w:rsidR="003D67C7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2E201E8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44CBA3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3338407" wp14:editId="5A5CD33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0302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E8FCFB5" w14:textId="77777777" w:rsidR="00143224" w:rsidRPr="00565B06" w:rsidRDefault="00AE49D5" w:rsidP="00AD6216">
            <w:pPr>
              <w:pStyle w:val="Heading1"/>
              <w:outlineLvl w:val="0"/>
            </w:pPr>
            <w:r>
              <w:t>TECHNICAL 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7C7CF1" w:rsidRPr="00565B06" w14:paraId="54E1F473" w14:textId="77777777" w:rsidTr="00565B06">
        <w:tc>
          <w:tcPr>
            <w:tcW w:w="4320" w:type="dxa"/>
          </w:tcPr>
          <w:p w14:paraId="213F2D35" w14:textId="77777777" w:rsidR="007C7CF1" w:rsidRDefault="005949EF" w:rsidP="00565B06">
            <w:pPr>
              <w:pStyle w:val="ListBullet"/>
            </w:pPr>
            <w:r>
              <w:t>Browser based technologies (HTML, CSS, JavaScript, jQuery, Bootstrap, Handlebars, Firebase, React.js)</w:t>
            </w:r>
          </w:p>
        </w:tc>
        <w:tc>
          <w:tcPr>
            <w:tcW w:w="4320" w:type="dxa"/>
            <w:tcMar>
              <w:left w:w="576" w:type="dxa"/>
            </w:tcMar>
          </w:tcPr>
          <w:p w14:paraId="0FB604C7" w14:textId="77777777" w:rsidR="007C7CF1" w:rsidRDefault="006C6C66" w:rsidP="00565B06">
            <w:pPr>
              <w:pStyle w:val="ListBullet"/>
            </w:pPr>
            <w:r>
              <w:t>Server-side development (Express.js, Node.js)</w:t>
            </w:r>
          </w:p>
        </w:tc>
      </w:tr>
      <w:tr w:rsidR="00143224" w:rsidRPr="00565B06" w14:paraId="771601AD" w14:textId="77777777" w:rsidTr="00565B06">
        <w:tc>
          <w:tcPr>
            <w:tcW w:w="4320" w:type="dxa"/>
          </w:tcPr>
          <w:p w14:paraId="7B6BB56B" w14:textId="77777777" w:rsidR="00143224" w:rsidRPr="00565B06" w:rsidRDefault="005949EF" w:rsidP="00565B06">
            <w:pPr>
              <w:pStyle w:val="ListBullet"/>
              <w:spacing w:after="80"/>
            </w:pPr>
            <w:r>
              <w:t>Deployment (Heroku, Git)</w:t>
            </w:r>
          </w:p>
          <w:p w14:paraId="6E1BBB4F" w14:textId="77777777" w:rsidR="007C7CF1" w:rsidRPr="00565B06" w:rsidRDefault="005949EF" w:rsidP="00D765BE">
            <w:pPr>
              <w:pStyle w:val="ListBullet"/>
              <w:spacing w:after="80"/>
            </w:pPr>
            <w:r w:rsidRPr="009C1E9E">
              <w:rPr>
                <w:color w:val="676A73" w:themeColor="background2" w:themeShade="80"/>
              </w:rPr>
              <w:t>Databases (MySQL, MongoDB)</w:t>
            </w:r>
          </w:p>
        </w:tc>
        <w:tc>
          <w:tcPr>
            <w:tcW w:w="4320" w:type="dxa"/>
            <w:tcMar>
              <w:left w:w="576" w:type="dxa"/>
            </w:tcMar>
          </w:tcPr>
          <w:p w14:paraId="38EDC634" w14:textId="77777777" w:rsidR="00143224" w:rsidRPr="00565B06" w:rsidRDefault="006C6C66" w:rsidP="00565B06">
            <w:pPr>
              <w:pStyle w:val="ListBullet"/>
              <w:spacing w:after="80"/>
            </w:pPr>
            <w:r>
              <w:t>Security and session storage</w:t>
            </w:r>
          </w:p>
          <w:p w14:paraId="14D98027" w14:textId="77777777" w:rsidR="00F904FC" w:rsidRPr="00565B06" w:rsidRDefault="006C6C66" w:rsidP="007C7CF1">
            <w:pPr>
              <w:pStyle w:val="ListBullet"/>
              <w:spacing w:after="80"/>
            </w:pPr>
            <w:r>
              <w:t>User authentication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0F4622" w:rsidRPr="00565B06" w14:paraId="52968C03" w14:textId="77777777" w:rsidTr="009E0315">
        <w:tc>
          <w:tcPr>
            <w:tcW w:w="725" w:type="dxa"/>
            <w:tcMar>
              <w:right w:w="216" w:type="dxa"/>
            </w:tcMar>
            <w:vAlign w:val="bottom"/>
          </w:tcPr>
          <w:p w14:paraId="1FBA66C3" w14:textId="77777777" w:rsidR="000F4622" w:rsidRPr="00565B06" w:rsidRDefault="000F4622" w:rsidP="009E0315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566D40D" wp14:editId="24E1A195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0874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5EF276B" w14:textId="77777777" w:rsidR="00626232" w:rsidRDefault="00626232" w:rsidP="009E0315">
            <w:pPr>
              <w:pStyle w:val="Heading1"/>
              <w:outlineLvl w:val="0"/>
            </w:pPr>
          </w:p>
          <w:p w14:paraId="4D04F778" w14:textId="0ED7ABB6" w:rsidR="000F4622" w:rsidRPr="00565B06" w:rsidRDefault="000F4622" w:rsidP="009E0315">
            <w:pPr>
              <w:pStyle w:val="Heading1"/>
              <w:outlineLvl w:val="0"/>
            </w:pPr>
            <w:r>
              <w:t>WORK HISTORY</w:t>
            </w:r>
          </w:p>
        </w:tc>
      </w:tr>
    </w:tbl>
    <w:p w14:paraId="5BBA75C0" w14:textId="5693F2C2" w:rsidR="00ED1110" w:rsidRPr="00565B06" w:rsidRDefault="00CA452B" w:rsidP="00ED1110">
      <w:pPr>
        <w:pStyle w:val="Heading2"/>
      </w:pPr>
      <w:bookmarkStart w:id="1" w:name="_Hlk527448685"/>
      <w:r>
        <w:t>Freelance</w:t>
      </w:r>
      <w:r w:rsidR="00ED1110" w:rsidRPr="00565B06">
        <w:t xml:space="preserve"> | </w:t>
      </w:r>
      <w:r w:rsidR="00ED1110">
        <w:rPr>
          <w:rStyle w:val="Emphasis"/>
        </w:rPr>
        <w:t>Charlotte, NC, USA</w:t>
      </w:r>
    </w:p>
    <w:p w14:paraId="2B8B73F0" w14:textId="7FA89DBF" w:rsidR="00CA452B" w:rsidRDefault="00ED1110" w:rsidP="00CA452B">
      <w:pPr>
        <w:pStyle w:val="Heading3"/>
        <w:rPr>
          <w:rFonts w:cstheme="majorHAnsi"/>
          <w:b/>
          <w:color w:val="7030A0"/>
          <w:sz w:val="26"/>
          <w:szCs w:val="26"/>
        </w:rPr>
      </w:pPr>
      <w:r>
        <w:rPr>
          <w:color w:val="676A73" w:themeColor="background2" w:themeShade="80"/>
        </w:rPr>
        <w:t>May</w:t>
      </w:r>
      <w:r>
        <w:t xml:space="preserve"> 2017 </w:t>
      </w:r>
      <w:r w:rsidRPr="00565B06">
        <w:t xml:space="preserve">– </w:t>
      </w:r>
      <w:r>
        <w:t>present</w:t>
      </w:r>
      <w:r w:rsidRPr="00E60538">
        <w:rPr>
          <w:rFonts w:cstheme="majorHAnsi"/>
          <w:b/>
          <w:color w:val="7030A0"/>
          <w:sz w:val="26"/>
          <w:szCs w:val="26"/>
        </w:rPr>
        <w:t xml:space="preserve"> </w:t>
      </w:r>
    </w:p>
    <w:p w14:paraId="02B8A599" w14:textId="33D71DF2" w:rsidR="00CA452B" w:rsidRPr="00CA452B" w:rsidRDefault="00CA452B" w:rsidP="00CA452B">
      <w:pPr>
        <w:pStyle w:val="Heading2"/>
      </w:pPr>
      <w:r>
        <w:tab/>
      </w:r>
      <w:r w:rsidRPr="00CA452B">
        <w:rPr>
          <w:color w:val="7030A0"/>
        </w:rPr>
        <w:t>Freelance Web Developer</w:t>
      </w:r>
    </w:p>
    <w:p w14:paraId="10189888" w14:textId="5BBF909F" w:rsidR="00626232" w:rsidRPr="00CA452B" w:rsidRDefault="00626232" w:rsidP="00626232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CA452B">
        <w:rPr>
          <w:rFonts w:cstheme="minorHAnsi"/>
          <w:color w:val="7F7F7F" w:themeColor="text1" w:themeTint="80"/>
        </w:rPr>
        <w:t>Consult clients with small businesses about their website design</w:t>
      </w:r>
      <w:r w:rsidR="004D71AC" w:rsidRPr="00CA452B">
        <w:rPr>
          <w:rFonts w:cstheme="minorHAnsi"/>
          <w:color w:val="7F7F7F" w:themeColor="text1" w:themeTint="80"/>
        </w:rPr>
        <w:t xml:space="preserve"> to feature an alluring layout with user-friendly functions and clear navigation </w:t>
      </w:r>
    </w:p>
    <w:p w14:paraId="120A8F9C" w14:textId="77777777" w:rsidR="00CA452B" w:rsidRPr="00CA452B" w:rsidRDefault="00626232" w:rsidP="00CA452B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CA452B">
        <w:rPr>
          <w:rFonts w:cstheme="minorHAnsi"/>
          <w:color w:val="7F7F7F" w:themeColor="text1" w:themeTint="80"/>
        </w:rPr>
        <w:t xml:space="preserve">Collaborate with other developers designing </w:t>
      </w:r>
      <w:r w:rsidR="004D71AC" w:rsidRPr="00CA452B">
        <w:rPr>
          <w:rFonts w:cstheme="minorHAnsi"/>
          <w:color w:val="7F7F7F" w:themeColor="text1" w:themeTint="80"/>
        </w:rPr>
        <w:t xml:space="preserve">full stack </w:t>
      </w:r>
      <w:r w:rsidRPr="00CA452B">
        <w:rPr>
          <w:rFonts w:cstheme="minorHAnsi"/>
          <w:color w:val="7F7F7F" w:themeColor="text1" w:themeTint="80"/>
        </w:rPr>
        <w:t>web applications</w:t>
      </w:r>
      <w:r w:rsidR="004D71AC" w:rsidRPr="00CA452B">
        <w:rPr>
          <w:rFonts w:cstheme="minorHAnsi"/>
          <w:color w:val="7F7F7F" w:themeColor="text1" w:themeTint="80"/>
        </w:rPr>
        <w:t xml:space="preserve"> </w:t>
      </w:r>
    </w:p>
    <w:p w14:paraId="08503D9A" w14:textId="140EFA01" w:rsidR="00ED1110" w:rsidRPr="00CA452B" w:rsidRDefault="00CA452B" w:rsidP="00CA452B">
      <w:pPr>
        <w:pStyle w:val="ListParagraph"/>
        <w:numPr>
          <w:ilvl w:val="0"/>
          <w:numId w:val="19"/>
        </w:numPr>
        <w:rPr>
          <w:rFonts w:cstheme="minorHAnsi"/>
          <w:color w:val="7F7F7F" w:themeColor="text1" w:themeTint="80"/>
        </w:rPr>
      </w:pPr>
      <w:r w:rsidRPr="00CA452B">
        <w:rPr>
          <w:rFonts w:cstheme="minorHAnsi"/>
          <w:color w:val="7F7F7F" w:themeColor="text1" w:themeTint="80"/>
        </w:rPr>
        <w:t>Maintain existing web sites for customers and provide customer service by updating for promotions and business needs</w:t>
      </w:r>
    </w:p>
    <w:p w14:paraId="1D99BE50" w14:textId="77777777" w:rsidR="00CA452B" w:rsidRPr="00CA452B" w:rsidRDefault="00CA452B" w:rsidP="00CA452B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4862BA0" w14:textId="6E89EA7D" w:rsidR="000F4622" w:rsidRPr="00565B06" w:rsidRDefault="000F4622" w:rsidP="000F4622">
      <w:pPr>
        <w:pStyle w:val="Heading2"/>
      </w:pPr>
      <w:r>
        <w:t>Wells Fargo, N.A</w:t>
      </w:r>
      <w:r w:rsidRPr="00565B06">
        <w:t xml:space="preserve"> | </w:t>
      </w:r>
      <w:r>
        <w:rPr>
          <w:rStyle w:val="Emphasis"/>
        </w:rPr>
        <w:t>Charlotte, NC, USA</w:t>
      </w:r>
    </w:p>
    <w:p w14:paraId="048DFAA5" w14:textId="5D75928E" w:rsidR="008200FA" w:rsidRPr="00565B06" w:rsidRDefault="000F4622" w:rsidP="000F4622">
      <w:pPr>
        <w:pStyle w:val="Heading3"/>
      </w:pPr>
      <w:r w:rsidRPr="009C1E9E">
        <w:rPr>
          <w:color w:val="676A73" w:themeColor="background2" w:themeShade="80"/>
        </w:rPr>
        <w:t>Jul</w:t>
      </w:r>
      <w:r>
        <w:t xml:space="preserve">y 2016 </w:t>
      </w:r>
      <w:r w:rsidRPr="00565B06">
        <w:t xml:space="preserve">– </w:t>
      </w:r>
      <w:r w:rsidR="00ED1110">
        <w:t>november 2017</w:t>
      </w:r>
    </w:p>
    <w:p w14:paraId="10DB49F5" w14:textId="77777777" w:rsidR="000F4622" w:rsidRDefault="000F4622" w:rsidP="000F4622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 w:rsidRPr="00E60538">
        <w:rPr>
          <w:rFonts w:asciiTheme="majorHAnsi" w:hAnsiTheme="majorHAnsi" w:cstheme="majorHAnsi"/>
          <w:b/>
          <w:color w:val="7030A0"/>
          <w:sz w:val="26"/>
          <w:szCs w:val="26"/>
        </w:rPr>
        <w:t xml:space="preserve">Premier Sales Specialist </w:t>
      </w:r>
    </w:p>
    <w:p w14:paraId="47B0FF4A" w14:textId="77777777" w:rsidR="000F4622" w:rsidRPr="003D6D93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E32D91" w:themeColor="accent1"/>
        </w:rPr>
      </w:pPr>
      <w:r>
        <w:rPr>
          <w:rFonts w:cstheme="minorHAnsi"/>
          <w:color w:val="676A73" w:themeColor="background2" w:themeShade="80"/>
        </w:rPr>
        <w:t>A</w:t>
      </w:r>
      <w:r w:rsidRPr="009C1E9E">
        <w:rPr>
          <w:rFonts w:cstheme="minorHAnsi"/>
          <w:color w:val="676A73" w:themeColor="background2" w:themeShade="80"/>
        </w:rPr>
        <w:t xml:space="preserve">ssist </w:t>
      </w:r>
      <w:r>
        <w:rPr>
          <w:rFonts w:cstheme="minorHAnsi"/>
          <w:color w:val="676A73" w:themeColor="background2" w:themeShade="80"/>
        </w:rPr>
        <w:t xml:space="preserve">affluent </w:t>
      </w:r>
      <w:r w:rsidRPr="009C1E9E">
        <w:rPr>
          <w:rFonts w:cstheme="minorHAnsi"/>
          <w:color w:val="676A73" w:themeColor="background2" w:themeShade="80"/>
        </w:rPr>
        <w:t xml:space="preserve">clients with lending related </w:t>
      </w:r>
      <w:r>
        <w:rPr>
          <w:rFonts w:cstheme="minorHAnsi"/>
          <w:color w:val="676A73" w:themeColor="background2" w:themeShade="80"/>
        </w:rPr>
        <w:t xml:space="preserve">banking </w:t>
      </w:r>
      <w:r w:rsidRPr="009C1E9E">
        <w:rPr>
          <w:rFonts w:cstheme="minorHAnsi"/>
          <w:color w:val="676A73" w:themeColor="background2" w:themeShade="80"/>
        </w:rPr>
        <w:t>inq</w:t>
      </w:r>
      <w:r>
        <w:rPr>
          <w:rFonts w:cstheme="minorHAnsi"/>
          <w:color w:val="676A73" w:themeColor="background2" w:themeShade="80"/>
        </w:rPr>
        <w:t>ui</w:t>
      </w:r>
      <w:r w:rsidRPr="009C1E9E">
        <w:rPr>
          <w:rFonts w:cstheme="minorHAnsi"/>
          <w:color w:val="676A73" w:themeColor="background2" w:themeShade="80"/>
        </w:rPr>
        <w:t>ries</w:t>
      </w:r>
      <w:r>
        <w:rPr>
          <w:rFonts w:cstheme="minorHAnsi"/>
          <w:color w:val="676A73" w:themeColor="background2" w:themeShade="80"/>
        </w:rPr>
        <w:t xml:space="preserve"> and products</w:t>
      </w:r>
    </w:p>
    <w:p w14:paraId="6C3E9811" w14:textId="77777777" w:rsidR="000F4622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E32D91" w:themeColor="accent1"/>
        </w:rPr>
      </w:pPr>
      <w:r w:rsidRPr="009C1E9E">
        <w:rPr>
          <w:rFonts w:cstheme="minorHAnsi"/>
          <w:color w:val="676A73" w:themeColor="background2" w:themeShade="80"/>
        </w:rPr>
        <w:t xml:space="preserve">Collaborate with affiliated departments to resolve complex </w:t>
      </w:r>
      <w:r>
        <w:rPr>
          <w:rFonts w:cstheme="minorHAnsi"/>
          <w:color w:val="676A73" w:themeColor="background2" w:themeShade="80"/>
        </w:rPr>
        <w:t xml:space="preserve">circumstances </w:t>
      </w:r>
      <w:r w:rsidRPr="009C1E9E">
        <w:rPr>
          <w:rFonts w:cstheme="minorHAnsi"/>
          <w:color w:val="676A73" w:themeColor="background2" w:themeShade="80"/>
        </w:rPr>
        <w:t xml:space="preserve">and introduce partner </w:t>
      </w:r>
      <w:r w:rsidRPr="005706DA">
        <w:rPr>
          <w:rFonts w:cstheme="minorHAnsi"/>
          <w:color w:val="676A73" w:themeColor="background2" w:themeShade="80"/>
        </w:rPr>
        <w:t>referrals based on client needs</w:t>
      </w:r>
    </w:p>
    <w:p w14:paraId="385CAA61" w14:textId="77777777" w:rsidR="000F4622" w:rsidRPr="00222D76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E32D91" w:themeColor="accent1"/>
        </w:rPr>
      </w:pPr>
      <w:r w:rsidRPr="00A7100E">
        <w:rPr>
          <w:rFonts w:cstheme="minorHAnsi"/>
          <w:color w:val="676A73" w:themeColor="background2" w:themeShade="80"/>
        </w:rPr>
        <w:t xml:space="preserve">Grow </w:t>
      </w:r>
      <w:r>
        <w:rPr>
          <w:rFonts w:cstheme="minorHAnsi"/>
          <w:color w:val="676A73" w:themeColor="background2" w:themeShade="80"/>
        </w:rPr>
        <w:t xml:space="preserve">and maintain </w:t>
      </w:r>
      <w:r w:rsidRPr="00A7100E">
        <w:rPr>
          <w:rFonts w:cstheme="minorHAnsi"/>
          <w:color w:val="676A73" w:themeColor="background2" w:themeShade="80"/>
        </w:rPr>
        <w:t>client relationships by providing additional and unexpected value to each conversation</w:t>
      </w:r>
      <w:r>
        <w:rPr>
          <w:rFonts w:cstheme="minorHAnsi"/>
          <w:color w:val="676A73" w:themeColor="background2" w:themeShade="80"/>
        </w:rPr>
        <w:t xml:space="preserve"> </w:t>
      </w:r>
    </w:p>
    <w:p w14:paraId="56011BC9" w14:textId="77777777" w:rsidR="000F4622" w:rsidRPr="00321977" w:rsidRDefault="000F4622" w:rsidP="000F4622">
      <w:pPr>
        <w:pStyle w:val="ListParagraph"/>
        <w:numPr>
          <w:ilvl w:val="0"/>
          <w:numId w:val="19"/>
        </w:numPr>
        <w:rPr>
          <w:rFonts w:cstheme="minorHAnsi"/>
          <w:color w:val="676A73" w:themeColor="background2" w:themeShade="80"/>
        </w:rPr>
      </w:pPr>
      <w:r>
        <w:rPr>
          <w:rFonts w:cstheme="minorHAnsi"/>
          <w:color w:val="676A73" w:themeColor="background2" w:themeShade="80"/>
        </w:rPr>
        <w:t>Proactively participate in the improvement of company-wide system pilots with necessary feedback for streamlined ease of business in our contact centers</w:t>
      </w:r>
    </w:p>
    <w:p w14:paraId="0393D1FA" w14:textId="77777777" w:rsidR="000F4622" w:rsidRDefault="000F4622" w:rsidP="000F4622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lastRenderedPageBreak/>
        <w:tab/>
      </w:r>
      <w:r w:rsidRPr="003A134D">
        <w:rPr>
          <w:rFonts w:asciiTheme="majorHAnsi" w:hAnsiTheme="majorHAnsi" w:cstheme="majorHAnsi"/>
          <w:b/>
          <w:color w:val="7030A0"/>
          <w:sz w:val="26"/>
          <w:szCs w:val="26"/>
        </w:rPr>
        <w:t>Outbound Sales Specialist</w:t>
      </w:r>
    </w:p>
    <w:p w14:paraId="58EB2322" w14:textId="77777777" w:rsidR="000F4622" w:rsidRPr="00222D76" w:rsidRDefault="000F4622" w:rsidP="000F4622">
      <w:pPr>
        <w:pStyle w:val="ListParagraph"/>
        <w:numPr>
          <w:ilvl w:val="0"/>
          <w:numId w:val="19"/>
        </w:numPr>
        <w:rPr>
          <w:rFonts w:cstheme="minorHAnsi"/>
          <w:b/>
          <w:color w:val="E32D91" w:themeColor="accent1"/>
        </w:rPr>
      </w:pPr>
      <w:r w:rsidRPr="003D6D93">
        <w:rPr>
          <w:rFonts w:cstheme="minorHAnsi"/>
          <w:color w:val="676A73" w:themeColor="background2" w:themeShade="80"/>
        </w:rPr>
        <w:t xml:space="preserve">Engage in </w:t>
      </w:r>
      <w:r>
        <w:rPr>
          <w:rFonts w:cstheme="minorHAnsi"/>
        </w:rPr>
        <w:t xml:space="preserve">needs-based dialog </w:t>
      </w:r>
      <w:r w:rsidRPr="003D6D93">
        <w:rPr>
          <w:rFonts w:cstheme="minorHAnsi"/>
          <w:color w:val="676A73" w:themeColor="background2" w:themeShade="80"/>
        </w:rPr>
        <w:t xml:space="preserve">with high valued prospects </w:t>
      </w:r>
      <w:r>
        <w:rPr>
          <w:rFonts w:cstheme="minorHAnsi"/>
        </w:rPr>
        <w:t xml:space="preserve">to identify </w:t>
      </w:r>
      <w:r w:rsidRPr="003D6D93">
        <w:rPr>
          <w:rFonts w:cstheme="minorHAnsi"/>
          <w:color w:val="676A73" w:themeColor="background2" w:themeShade="80"/>
        </w:rPr>
        <w:t>beneficial products and services</w:t>
      </w:r>
      <w:r>
        <w:rPr>
          <w:rFonts w:cstheme="minorHAnsi"/>
          <w:color w:val="676A73" w:themeColor="background2" w:themeShade="80"/>
        </w:rPr>
        <w:t xml:space="preserve"> </w:t>
      </w:r>
      <w:r w:rsidRPr="00222D76">
        <w:rPr>
          <w:rFonts w:cstheme="minorHAnsi"/>
        </w:rPr>
        <w:t>that met the client’s financial objectives</w:t>
      </w:r>
    </w:p>
    <w:p w14:paraId="4FAFBBD9" w14:textId="77777777" w:rsidR="000F4622" w:rsidRPr="00AE49D5" w:rsidRDefault="000F4622" w:rsidP="000F4622">
      <w:pPr>
        <w:pStyle w:val="ListParagraph"/>
        <w:numPr>
          <w:ilvl w:val="0"/>
          <w:numId w:val="19"/>
        </w:numPr>
        <w:rPr>
          <w:rFonts w:cstheme="minorHAnsi"/>
          <w:b/>
          <w:color w:val="E32D91" w:themeColor="accent1"/>
        </w:rPr>
      </w:pPr>
      <w:r w:rsidRPr="009C1E9E">
        <w:rPr>
          <w:rFonts w:cstheme="minorHAnsi"/>
          <w:color w:val="676A73" w:themeColor="background2" w:themeShade="80"/>
        </w:rPr>
        <w:t>Disclose call resolutions while following procedures that meet</w:t>
      </w:r>
      <w:r>
        <w:rPr>
          <w:rFonts w:cstheme="minorHAnsi"/>
          <w:color w:val="676A73" w:themeColor="background2" w:themeShade="80"/>
        </w:rPr>
        <w:t xml:space="preserve"> </w:t>
      </w:r>
      <w:r w:rsidRPr="009C1E9E">
        <w:rPr>
          <w:rFonts w:cstheme="minorHAnsi"/>
          <w:color w:val="676A73" w:themeColor="background2" w:themeShade="80"/>
        </w:rPr>
        <w:t>risk and compliance guidelines</w:t>
      </w:r>
    </w:p>
    <w:p w14:paraId="18EB8E2F" w14:textId="0E5EC4A7" w:rsidR="000F4622" w:rsidRPr="00626232" w:rsidRDefault="000F4622" w:rsidP="008200FA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 xml:space="preserve">Operate numerous responsibilities on productivity tools and software </w:t>
      </w:r>
      <w:r>
        <w:rPr>
          <w:rFonts w:cstheme="minorHAnsi"/>
          <w:color w:val="676A73" w:themeColor="background2" w:themeShade="80"/>
        </w:rPr>
        <w:t xml:space="preserve">platforms </w:t>
      </w:r>
      <w:r w:rsidRPr="009C1E9E">
        <w:rPr>
          <w:rFonts w:cstheme="minorHAnsi"/>
          <w:color w:val="676A73" w:themeColor="background2" w:themeShade="80"/>
        </w:rPr>
        <w:t>while navigating customer databases</w:t>
      </w:r>
      <w:bookmarkEnd w:id="1"/>
    </w:p>
    <w:p w14:paraId="64AAE06E" w14:textId="77777777" w:rsidR="00626232" w:rsidRPr="006D502E" w:rsidRDefault="00626232" w:rsidP="00626232">
      <w:pPr>
        <w:pStyle w:val="ListParagraph"/>
        <w:ind w:left="1440"/>
        <w:rPr>
          <w:rFonts w:cstheme="minorHAnsi"/>
          <w:color w:val="auto"/>
        </w:rPr>
      </w:pPr>
    </w:p>
    <w:p w14:paraId="1EC3C0E1" w14:textId="77777777" w:rsidR="006D502E" w:rsidRPr="00565B06" w:rsidRDefault="006D502E" w:rsidP="006D502E">
      <w:pPr>
        <w:pStyle w:val="Heading2"/>
      </w:pPr>
      <w:r>
        <w:t>Spa &amp; Nail on 7</w:t>
      </w:r>
      <w:r w:rsidRPr="008000D9">
        <w:rPr>
          <w:vertAlign w:val="superscript"/>
        </w:rPr>
        <w:t>th</w:t>
      </w:r>
      <w:r w:rsidRPr="00565B06">
        <w:t xml:space="preserve"> | </w:t>
      </w:r>
      <w:r>
        <w:rPr>
          <w:rStyle w:val="Emphasis"/>
        </w:rPr>
        <w:t>Charlotte, NC, USA</w:t>
      </w:r>
    </w:p>
    <w:p w14:paraId="56CB49C9" w14:textId="77777777" w:rsidR="006D502E" w:rsidRPr="00565B06" w:rsidRDefault="006D502E" w:rsidP="006D502E">
      <w:pPr>
        <w:pStyle w:val="Heading3"/>
      </w:pPr>
      <w:r w:rsidRPr="009C1E9E">
        <w:rPr>
          <w:color w:val="676A73" w:themeColor="background2" w:themeShade="80"/>
        </w:rPr>
        <w:t>January 2016 – July 2016</w:t>
      </w:r>
    </w:p>
    <w:p w14:paraId="4FDA79E3" w14:textId="77777777" w:rsidR="006D502E" w:rsidRDefault="006D502E" w:rsidP="006D502E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>
        <w:rPr>
          <w:rFonts w:asciiTheme="majorHAnsi" w:hAnsiTheme="majorHAnsi" w:cstheme="majorHAnsi"/>
          <w:b/>
          <w:color w:val="7030A0"/>
          <w:sz w:val="26"/>
          <w:szCs w:val="26"/>
        </w:rPr>
        <w:t>Licensed Nail Technician</w:t>
      </w:r>
    </w:p>
    <w:p w14:paraId="0B82D974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Provide a</w:t>
      </w:r>
      <w:r>
        <w:rPr>
          <w:rFonts w:cstheme="minorHAnsi"/>
          <w:color w:val="676A73" w:themeColor="background2" w:themeShade="80"/>
        </w:rPr>
        <w:t xml:space="preserve">n engaged </w:t>
      </w:r>
      <w:r w:rsidRPr="009C1E9E">
        <w:rPr>
          <w:rFonts w:cstheme="minorHAnsi"/>
          <w:color w:val="676A73" w:themeColor="background2" w:themeShade="80"/>
        </w:rPr>
        <w:t>and positive environment for all client experiences</w:t>
      </w:r>
    </w:p>
    <w:p w14:paraId="35DCDE67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Assess needs within salon services that meet state board requirements</w:t>
      </w:r>
    </w:p>
    <w:p w14:paraId="754CF626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Advise clients with information on all inquiries on services and products</w:t>
      </w:r>
    </w:p>
    <w:p w14:paraId="248BFCC1" w14:textId="77777777" w:rsidR="006D502E" w:rsidRPr="00C256DB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>
        <w:rPr>
          <w:rFonts w:cstheme="minorHAnsi"/>
          <w:color w:val="676A73" w:themeColor="background2" w:themeShade="80"/>
        </w:rPr>
        <w:t xml:space="preserve">Continue instruction </w:t>
      </w:r>
      <w:r w:rsidRPr="009C1E9E">
        <w:rPr>
          <w:rFonts w:cstheme="minorHAnsi"/>
          <w:color w:val="676A73" w:themeColor="background2" w:themeShade="80"/>
        </w:rPr>
        <w:t>to remain cognizant with license renewal requirements</w:t>
      </w:r>
    </w:p>
    <w:p w14:paraId="296C2FC9" w14:textId="77777777" w:rsidR="006D502E" w:rsidRPr="00C256DB" w:rsidRDefault="006D502E" w:rsidP="006D502E">
      <w:pPr>
        <w:rPr>
          <w:rFonts w:cstheme="minorHAnsi"/>
          <w:color w:val="auto"/>
        </w:rPr>
      </w:pPr>
      <w:r w:rsidRPr="00C256DB">
        <w:rPr>
          <w:rFonts w:cstheme="minorHAnsi"/>
          <w:color w:val="auto"/>
        </w:rPr>
        <w:t xml:space="preserve"> </w:t>
      </w:r>
    </w:p>
    <w:p w14:paraId="36720A49" w14:textId="77777777" w:rsidR="006D502E" w:rsidRPr="00565B06" w:rsidRDefault="006D502E" w:rsidP="006D502E">
      <w:pPr>
        <w:pStyle w:val="Heading2"/>
      </w:pPr>
      <w:r>
        <w:t>Paradise Citi Salon &amp; Spa</w:t>
      </w:r>
      <w:r w:rsidRPr="00565B06">
        <w:t xml:space="preserve"> | </w:t>
      </w:r>
      <w:r>
        <w:rPr>
          <w:rStyle w:val="Emphasis"/>
        </w:rPr>
        <w:t>Cornelius, NC, USA</w:t>
      </w:r>
    </w:p>
    <w:p w14:paraId="50016B4F" w14:textId="77777777" w:rsidR="006D502E" w:rsidRPr="00565B06" w:rsidRDefault="006D502E" w:rsidP="006D502E">
      <w:pPr>
        <w:pStyle w:val="Heading3"/>
      </w:pPr>
      <w:r w:rsidRPr="009C1E9E">
        <w:rPr>
          <w:color w:val="676A73" w:themeColor="background2" w:themeShade="80"/>
        </w:rPr>
        <w:t>May 2014 – January 2016</w:t>
      </w:r>
    </w:p>
    <w:p w14:paraId="617E98E7" w14:textId="77777777" w:rsidR="006D502E" w:rsidRDefault="006D502E" w:rsidP="006D502E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>
        <w:rPr>
          <w:rFonts w:asciiTheme="majorHAnsi" w:hAnsiTheme="majorHAnsi" w:cstheme="majorHAnsi"/>
          <w:b/>
          <w:color w:val="7030A0"/>
          <w:sz w:val="26"/>
          <w:szCs w:val="26"/>
        </w:rPr>
        <w:t>Licensed Nail Technician/Assistant Manager</w:t>
      </w:r>
    </w:p>
    <w:p w14:paraId="50BCC2A3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Arrange a time-efficient streamline of individual and group appointments</w:t>
      </w:r>
    </w:p>
    <w:p w14:paraId="7483D68E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Form and retain client relationships</w:t>
      </w:r>
    </w:p>
    <w:p w14:paraId="00CB02A5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Process expense reports and consolidate daily financial records</w:t>
      </w:r>
    </w:p>
    <w:p w14:paraId="07312D91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Oversee the upkeep of the facility and coordinate supply orders</w:t>
      </w:r>
    </w:p>
    <w:p w14:paraId="04ADBAF1" w14:textId="77777777" w:rsidR="006D502E" w:rsidRPr="002E1677" w:rsidRDefault="006D502E" w:rsidP="006D502E">
      <w:pPr>
        <w:rPr>
          <w:rFonts w:cstheme="minorHAnsi"/>
          <w:color w:val="auto"/>
        </w:rPr>
      </w:pPr>
    </w:p>
    <w:p w14:paraId="17E9756D" w14:textId="77777777" w:rsidR="006D502E" w:rsidRPr="00565B06" w:rsidRDefault="006D502E" w:rsidP="006D502E">
      <w:pPr>
        <w:pStyle w:val="Heading2"/>
      </w:pPr>
      <w:r>
        <w:t>The Paradies Shops, Charlotte Douglas Int’l Airport</w:t>
      </w:r>
      <w:r w:rsidRPr="00565B06">
        <w:t xml:space="preserve"> | </w:t>
      </w:r>
      <w:r>
        <w:rPr>
          <w:rStyle w:val="Emphasis"/>
        </w:rPr>
        <w:t>Charlotte, NC, USA</w:t>
      </w:r>
    </w:p>
    <w:p w14:paraId="724A8576" w14:textId="77777777" w:rsidR="006D502E" w:rsidRPr="00565B06" w:rsidRDefault="006D502E" w:rsidP="006D502E">
      <w:pPr>
        <w:pStyle w:val="Heading3"/>
      </w:pPr>
      <w:r w:rsidRPr="009C1E9E">
        <w:rPr>
          <w:color w:val="676A73" w:themeColor="background2" w:themeShade="80"/>
        </w:rPr>
        <w:t>May 2011 – June 2014</w:t>
      </w:r>
    </w:p>
    <w:p w14:paraId="2FEF0487" w14:textId="77777777" w:rsidR="006D502E" w:rsidRDefault="006D502E" w:rsidP="006D502E">
      <w:pPr>
        <w:rPr>
          <w:rFonts w:asciiTheme="majorHAnsi" w:hAnsiTheme="majorHAnsi" w:cstheme="majorHAnsi"/>
          <w:b/>
          <w:color w:val="7030A0"/>
          <w:sz w:val="26"/>
          <w:szCs w:val="26"/>
        </w:rPr>
      </w:pPr>
      <w:r>
        <w:tab/>
      </w:r>
      <w:r>
        <w:rPr>
          <w:rFonts w:asciiTheme="majorHAnsi" w:hAnsiTheme="majorHAnsi" w:cstheme="majorHAnsi"/>
          <w:b/>
          <w:color w:val="7030A0"/>
          <w:sz w:val="26"/>
          <w:szCs w:val="26"/>
        </w:rPr>
        <w:t>Branded Sales Associate (Brooks Brothers, PGA, Lacoste and Pandora)</w:t>
      </w:r>
    </w:p>
    <w:p w14:paraId="7F8D8CA0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Provide first-class customer service in a high-volume, fast-paced retail setting</w:t>
      </w:r>
    </w:p>
    <w:p w14:paraId="7458D14E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Manage inventory and visual merchandising with in-store displays</w:t>
      </w:r>
    </w:p>
    <w:p w14:paraId="0E628EDB" w14:textId="77777777" w:rsidR="006D502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Develop product marketing strategies to increase sales monthly</w:t>
      </w:r>
    </w:p>
    <w:p w14:paraId="760F2239" w14:textId="77777777" w:rsidR="006D502E" w:rsidRPr="00D765BE" w:rsidRDefault="006D502E" w:rsidP="006D502E">
      <w:pPr>
        <w:pStyle w:val="ListParagraph"/>
        <w:numPr>
          <w:ilvl w:val="0"/>
          <w:numId w:val="19"/>
        </w:numPr>
        <w:rPr>
          <w:rFonts w:cstheme="minorHAnsi"/>
          <w:color w:val="auto"/>
        </w:rPr>
      </w:pPr>
      <w:r w:rsidRPr="009C1E9E">
        <w:rPr>
          <w:rFonts w:cstheme="minorHAnsi"/>
          <w:color w:val="676A73" w:themeColor="background2" w:themeShade="80"/>
        </w:rPr>
        <w:t>Educate customers on special promotional offers to cross-sell and up-sell</w:t>
      </w:r>
    </w:p>
    <w:p w14:paraId="4A2113FD" w14:textId="3383A847" w:rsidR="006D502E" w:rsidRDefault="006D502E" w:rsidP="006D502E">
      <w:pPr>
        <w:rPr>
          <w:rFonts w:cstheme="minorHAnsi"/>
          <w:color w:val="auto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4D71AC" w:rsidRPr="00565B06" w14:paraId="1D5368FF" w14:textId="77777777" w:rsidTr="00D55CBE">
        <w:tc>
          <w:tcPr>
            <w:tcW w:w="725" w:type="dxa"/>
            <w:tcMar>
              <w:right w:w="216" w:type="dxa"/>
            </w:tcMar>
            <w:vAlign w:val="bottom"/>
          </w:tcPr>
          <w:p w14:paraId="685E262B" w14:textId="77777777" w:rsidR="004D71AC" w:rsidRPr="00565B06" w:rsidRDefault="004D71AC" w:rsidP="00D55CB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D699D2" wp14:editId="43D7ADC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4DBE1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32d91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EEB20BA" w14:textId="77777777" w:rsidR="004D71AC" w:rsidRPr="00565B06" w:rsidRDefault="00172249" w:rsidP="00D55CBE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B69D2B0D01254FCFBBFFB2F7809F70E6"/>
                </w:placeholder>
                <w:temporary/>
                <w:showingPlcHdr/>
                <w15:appearance w15:val="hidden"/>
              </w:sdtPr>
              <w:sdtEndPr/>
              <w:sdtContent>
                <w:r w:rsidR="004D71AC" w:rsidRPr="00565B06">
                  <w:t>Education</w:t>
                </w:r>
              </w:sdtContent>
            </w:sdt>
          </w:p>
        </w:tc>
      </w:tr>
    </w:tbl>
    <w:p w14:paraId="23EFC7FE" w14:textId="77777777" w:rsidR="004D71AC" w:rsidRDefault="004D71AC" w:rsidP="004D71AC">
      <w:pPr>
        <w:pStyle w:val="Heading2"/>
        <w:rPr>
          <w:rStyle w:val="Emphasis"/>
        </w:rPr>
      </w:pPr>
      <w:r>
        <w:t>The Coding Boot Camp: Full Stack Web Development</w:t>
      </w:r>
      <w:r w:rsidRPr="00565B06">
        <w:t xml:space="preserve"> | </w:t>
      </w:r>
      <w:r>
        <w:rPr>
          <w:rStyle w:val="Emphasis"/>
        </w:rPr>
        <w:t>UNC Charlotte</w:t>
      </w:r>
    </w:p>
    <w:p w14:paraId="40D82E72" w14:textId="77777777" w:rsidR="004D71AC" w:rsidRPr="00565B06" w:rsidRDefault="004D71AC" w:rsidP="004D71AC">
      <w:pPr>
        <w:pStyle w:val="Heading2"/>
      </w:pPr>
      <w:r>
        <w:rPr>
          <w:rStyle w:val="Emphasis"/>
        </w:rPr>
        <w:t xml:space="preserve">Charlotte, NC, USA </w:t>
      </w:r>
    </w:p>
    <w:p w14:paraId="407A96B8" w14:textId="77777777" w:rsidR="004D71AC" w:rsidRPr="00565B06" w:rsidRDefault="004D71AC" w:rsidP="004D71AC">
      <w:pPr>
        <w:pStyle w:val="Heading3"/>
      </w:pPr>
      <w:r>
        <w:t>May 2017 – November 2017</w:t>
      </w:r>
    </w:p>
    <w:p w14:paraId="39F4D960" w14:textId="77777777" w:rsidR="004D71AC" w:rsidRDefault="004D71AC" w:rsidP="004D71AC">
      <w:r>
        <w:t xml:space="preserve">Highly selective 24-week program to advance the skills needed to build and implement dynamic end-to-end web applications and gain proficiency in the theory and application of web development. </w:t>
      </w:r>
    </w:p>
    <w:p w14:paraId="01440B20" w14:textId="77777777" w:rsidR="004D71AC" w:rsidRPr="00565B06" w:rsidRDefault="004D71AC" w:rsidP="004D71AC"/>
    <w:p w14:paraId="2A6B7689" w14:textId="77777777" w:rsidR="004D71AC" w:rsidRDefault="004D71AC" w:rsidP="004D71AC">
      <w:pPr>
        <w:pStyle w:val="Heading2"/>
        <w:rPr>
          <w:rStyle w:val="Emphasis"/>
        </w:rPr>
      </w:pPr>
      <w:r>
        <w:t>Culinary Arts and Food Service Management</w:t>
      </w:r>
      <w:r w:rsidRPr="00565B06">
        <w:t xml:space="preserve"> | </w:t>
      </w:r>
      <w:r>
        <w:rPr>
          <w:rStyle w:val="Emphasis"/>
        </w:rPr>
        <w:t>Johnson and Wales University</w:t>
      </w:r>
    </w:p>
    <w:p w14:paraId="77AF2A2D" w14:textId="77777777" w:rsidR="004D71AC" w:rsidRPr="003A134D" w:rsidRDefault="004D71AC" w:rsidP="004D71AC">
      <w:pPr>
        <w:pStyle w:val="Heading2"/>
        <w:rPr>
          <w:rStyle w:val="Emphasis"/>
          <w:iCs w:val="0"/>
          <w:color w:val="E32D91" w:themeColor="accent1"/>
        </w:rPr>
      </w:pPr>
      <w:r>
        <w:rPr>
          <w:rStyle w:val="Emphasis"/>
        </w:rPr>
        <w:t>Charlotte, NC, USA</w:t>
      </w:r>
    </w:p>
    <w:p w14:paraId="5CDB6929" w14:textId="15F205D6" w:rsidR="004D71AC" w:rsidRPr="006D502E" w:rsidRDefault="004D71AC" w:rsidP="004D71AC">
      <w:pPr>
        <w:rPr>
          <w:rFonts w:cstheme="minorHAnsi"/>
          <w:color w:val="auto"/>
        </w:rPr>
      </w:pPr>
      <w:r>
        <w:t>Fall 2010 – Spring 2012</w:t>
      </w:r>
    </w:p>
    <w:sectPr w:rsidR="004D71AC" w:rsidRPr="006D502E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63544" w14:textId="77777777" w:rsidR="00172249" w:rsidRDefault="00172249" w:rsidP="00F534FB">
      <w:pPr>
        <w:spacing w:after="0"/>
      </w:pPr>
      <w:r>
        <w:separator/>
      </w:r>
    </w:p>
  </w:endnote>
  <w:endnote w:type="continuationSeparator" w:id="0">
    <w:p w14:paraId="63469257" w14:textId="77777777" w:rsidR="00172249" w:rsidRDefault="0017224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E0E1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4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8C16A" w14:textId="77777777" w:rsidR="00172249" w:rsidRDefault="00172249" w:rsidP="00F534FB">
      <w:pPr>
        <w:spacing w:after="0"/>
      </w:pPr>
      <w:r>
        <w:separator/>
      </w:r>
    </w:p>
  </w:footnote>
  <w:footnote w:type="continuationSeparator" w:id="0">
    <w:p w14:paraId="39D7985D" w14:textId="77777777" w:rsidR="00172249" w:rsidRDefault="0017224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7CEC4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0A4C97C" wp14:editId="0CD282C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2" name="Rectangle 2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C8AB2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d8d9dc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E32D91" w:themeColor="accent1"/>
      </w:rPr>
    </w:lvl>
  </w:abstractNum>
  <w:abstractNum w:abstractNumId="9" w15:restartNumberingAfterBreak="0">
    <w:nsid w:val="FFFFFF89"/>
    <w:multiLevelType w:val="singleLevel"/>
    <w:tmpl w:val="9314DF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32D91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32D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32D91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2D91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32D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14A56"/>
    <w:multiLevelType w:val="hybridMultilevel"/>
    <w:tmpl w:val="2CC83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A80F01"/>
    <w:multiLevelType w:val="hybridMultilevel"/>
    <w:tmpl w:val="7980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10AE5"/>
    <w:multiLevelType w:val="hybridMultilevel"/>
    <w:tmpl w:val="824E4A28"/>
    <w:lvl w:ilvl="0" w:tplc="FCD87E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1F425C"/>
    <w:multiLevelType w:val="hybridMultilevel"/>
    <w:tmpl w:val="11C0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466B2"/>
    <w:multiLevelType w:val="hybridMultilevel"/>
    <w:tmpl w:val="8FF634D2"/>
    <w:lvl w:ilvl="0" w:tplc="D2E05A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32D91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62"/>
    <w:rsid w:val="00002750"/>
    <w:rsid w:val="00004D4E"/>
    <w:rsid w:val="00011895"/>
    <w:rsid w:val="00013818"/>
    <w:rsid w:val="00024730"/>
    <w:rsid w:val="00034206"/>
    <w:rsid w:val="000348ED"/>
    <w:rsid w:val="00040CF1"/>
    <w:rsid w:val="0004158B"/>
    <w:rsid w:val="000418E3"/>
    <w:rsid w:val="00051DFD"/>
    <w:rsid w:val="00056FE7"/>
    <w:rsid w:val="000570FF"/>
    <w:rsid w:val="00057244"/>
    <w:rsid w:val="00057A64"/>
    <w:rsid w:val="00063F0A"/>
    <w:rsid w:val="00064314"/>
    <w:rsid w:val="0006454B"/>
    <w:rsid w:val="00074BDB"/>
    <w:rsid w:val="00075B13"/>
    <w:rsid w:val="00082F13"/>
    <w:rsid w:val="00092692"/>
    <w:rsid w:val="00096203"/>
    <w:rsid w:val="000A0229"/>
    <w:rsid w:val="000A22DD"/>
    <w:rsid w:val="000A30A1"/>
    <w:rsid w:val="000C40C3"/>
    <w:rsid w:val="000D67A8"/>
    <w:rsid w:val="000E24AC"/>
    <w:rsid w:val="000E308F"/>
    <w:rsid w:val="000E4A73"/>
    <w:rsid w:val="000F4622"/>
    <w:rsid w:val="000F79EA"/>
    <w:rsid w:val="00116012"/>
    <w:rsid w:val="00134F92"/>
    <w:rsid w:val="00137DC1"/>
    <w:rsid w:val="00143224"/>
    <w:rsid w:val="00145B33"/>
    <w:rsid w:val="001468F3"/>
    <w:rsid w:val="00152C3A"/>
    <w:rsid w:val="001539C4"/>
    <w:rsid w:val="00162BEE"/>
    <w:rsid w:val="0017198A"/>
    <w:rsid w:val="00171E1B"/>
    <w:rsid w:val="00172249"/>
    <w:rsid w:val="0017371D"/>
    <w:rsid w:val="00180136"/>
    <w:rsid w:val="00182F07"/>
    <w:rsid w:val="001858BD"/>
    <w:rsid w:val="00192573"/>
    <w:rsid w:val="00194A3D"/>
    <w:rsid w:val="00197261"/>
    <w:rsid w:val="001A2A99"/>
    <w:rsid w:val="001A4CDF"/>
    <w:rsid w:val="001A6641"/>
    <w:rsid w:val="001B0811"/>
    <w:rsid w:val="001B3B5F"/>
    <w:rsid w:val="001B720C"/>
    <w:rsid w:val="001C0DEE"/>
    <w:rsid w:val="001C13FD"/>
    <w:rsid w:val="001C3957"/>
    <w:rsid w:val="001C46E5"/>
    <w:rsid w:val="001E08A4"/>
    <w:rsid w:val="00201274"/>
    <w:rsid w:val="0020735F"/>
    <w:rsid w:val="002146F8"/>
    <w:rsid w:val="00215593"/>
    <w:rsid w:val="00217917"/>
    <w:rsid w:val="00222D76"/>
    <w:rsid w:val="002372E8"/>
    <w:rsid w:val="0023768B"/>
    <w:rsid w:val="0025163F"/>
    <w:rsid w:val="00254330"/>
    <w:rsid w:val="00260F01"/>
    <w:rsid w:val="0026340B"/>
    <w:rsid w:val="00275C94"/>
    <w:rsid w:val="00277638"/>
    <w:rsid w:val="0028164F"/>
    <w:rsid w:val="002823BE"/>
    <w:rsid w:val="00297ED0"/>
    <w:rsid w:val="002A4EDA"/>
    <w:rsid w:val="002B3FC8"/>
    <w:rsid w:val="002E1677"/>
    <w:rsid w:val="002F10E7"/>
    <w:rsid w:val="002F69E4"/>
    <w:rsid w:val="00300A98"/>
    <w:rsid w:val="0030393A"/>
    <w:rsid w:val="0030724A"/>
    <w:rsid w:val="00316CE4"/>
    <w:rsid w:val="00321977"/>
    <w:rsid w:val="00323C3F"/>
    <w:rsid w:val="003279A4"/>
    <w:rsid w:val="00337114"/>
    <w:rsid w:val="0035004C"/>
    <w:rsid w:val="003571C8"/>
    <w:rsid w:val="00362C3E"/>
    <w:rsid w:val="00383057"/>
    <w:rsid w:val="00390DA2"/>
    <w:rsid w:val="0039703C"/>
    <w:rsid w:val="003974BB"/>
    <w:rsid w:val="003A091E"/>
    <w:rsid w:val="003A134D"/>
    <w:rsid w:val="003D67C7"/>
    <w:rsid w:val="003D6D93"/>
    <w:rsid w:val="003E5D64"/>
    <w:rsid w:val="00403149"/>
    <w:rsid w:val="004037EF"/>
    <w:rsid w:val="00405BAD"/>
    <w:rsid w:val="004113D8"/>
    <w:rsid w:val="00416463"/>
    <w:rsid w:val="00423827"/>
    <w:rsid w:val="00425B3F"/>
    <w:rsid w:val="004265F9"/>
    <w:rsid w:val="004307F6"/>
    <w:rsid w:val="00437B8B"/>
    <w:rsid w:val="00465113"/>
    <w:rsid w:val="00467F3F"/>
    <w:rsid w:val="004727C2"/>
    <w:rsid w:val="00476144"/>
    <w:rsid w:val="004817C4"/>
    <w:rsid w:val="004915EA"/>
    <w:rsid w:val="004A4493"/>
    <w:rsid w:val="004B6A2A"/>
    <w:rsid w:val="004C0172"/>
    <w:rsid w:val="004C1AF6"/>
    <w:rsid w:val="004C389B"/>
    <w:rsid w:val="004C5524"/>
    <w:rsid w:val="004C5C49"/>
    <w:rsid w:val="004D0521"/>
    <w:rsid w:val="004D128F"/>
    <w:rsid w:val="004D3EB1"/>
    <w:rsid w:val="004D465D"/>
    <w:rsid w:val="004D61DE"/>
    <w:rsid w:val="004D71AC"/>
    <w:rsid w:val="004E2794"/>
    <w:rsid w:val="004E4B35"/>
    <w:rsid w:val="004E77A5"/>
    <w:rsid w:val="004F1057"/>
    <w:rsid w:val="004F199F"/>
    <w:rsid w:val="00500285"/>
    <w:rsid w:val="005106C0"/>
    <w:rsid w:val="005247B7"/>
    <w:rsid w:val="005324B1"/>
    <w:rsid w:val="005372FA"/>
    <w:rsid w:val="005409FA"/>
    <w:rsid w:val="005523EB"/>
    <w:rsid w:val="00556337"/>
    <w:rsid w:val="005611C3"/>
    <w:rsid w:val="00562422"/>
    <w:rsid w:val="00565B06"/>
    <w:rsid w:val="005706DA"/>
    <w:rsid w:val="00574328"/>
    <w:rsid w:val="00575C01"/>
    <w:rsid w:val="00581515"/>
    <w:rsid w:val="00582623"/>
    <w:rsid w:val="005826C2"/>
    <w:rsid w:val="0059085F"/>
    <w:rsid w:val="005949EF"/>
    <w:rsid w:val="005A459B"/>
    <w:rsid w:val="005A74EC"/>
    <w:rsid w:val="005B3D67"/>
    <w:rsid w:val="005B437C"/>
    <w:rsid w:val="005C52F9"/>
    <w:rsid w:val="005D0108"/>
    <w:rsid w:val="005E06D2"/>
    <w:rsid w:val="005E088C"/>
    <w:rsid w:val="005E3639"/>
    <w:rsid w:val="005E6E43"/>
    <w:rsid w:val="005F4455"/>
    <w:rsid w:val="005F4C7A"/>
    <w:rsid w:val="006104FF"/>
    <w:rsid w:val="00614B7C"/>
    <w:rsid w:val="0062239B"/>
    <w:rsid w:val="00625B8A"/>
    <w:rsid w:val="00626232"/>
    <w:rsid w:val="00644D4E"/>
    <w:rsid w:val="006630C6"/>
    <w:rsid w:val="00663536"/>
    <w:rsid w:val="006648D4"/>
    <w:rsid w:val="00673F18"/>
    <w:rsid w:val="00675C71"/>
    <w:rsid w:val="00676CEB"/>
    <w:rsid w:val="00683830"/>
    <w:rsid w:val="00683A86"/>
    <w:rsid w:val="0069300B"/>
    <w:rsid w:val="006A1BFF"/>
    <w:rsid w:val="006A4C72"/>
    <w:rsid w:val="006C41C2"/>
    <w:rsid w:val="006C6C66"/>
    <w:rsid w:val="006D502E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7649"/>
    <w:rsid w:val="00776E3A"/>
    <w:rsid w:val="007850D1"/>
    <w:rsid w:val="007857C8"/>
    <w:rsid w:val="00785FF6"/>
    <w:rsid w:val="00790E98"/>
    <w:rsid w:val="007A729F"/>
    <w:rsid w:val="007A789E"/>
    <w:rsid w:val="007B2333"/>
    <w:rsid w:val="007B3F4F"/>
    <w:rsid w:val="007C0E0E"/>
    <w:rsid w:val="007C153D"/>
    <w:rsid w:val="007C333C"/>
    <w:rsid w:val="007C34A8"/>
    <w:rsid w:val="007C7CF1"/>
    <w:rsid w:val="007E7052"/>
    <w:rsid w:val="007F080B"/>
    <w:rsid w:val="007F71A4"/>
    <w:rsid w:val="008000D9"/>
    <w:rsid w:val="00801A91"/>
    <w:rsid w:val="008030EE"/>
    <w:rsid w:val="00812148"/>
    <w:rsid w:val="00814B43"/>
    <w:rsid w:val="0081729E"/>
    <w:rsid w:val="008200FA"/>
    <w:rsid w:val="00823D8D"/>
    <w:rsid w:val="0083016A"/>
    <w:rsid w:val="00841D0D"/>
    <w:rsid w:val="00846AAE"/>
    <w:rsid w:val="00851C8B"/>
    <w:rsid w:val="00867081"/>
    <w:rsid w:val="008978E8"/>
    <w:rsid w:val="008A02C4"/>
    <w:rsid w:val="008A49A0"/>
    <w:rsid w:val="008A6538"/>
    <w:rsid w:val="008D4C09"/>
    <w:rsid w:val="008D4FC8"/>
    <w:rsid w:val="008D5A80"/>
    <w:rsid w:val="008E3ED8"/>
    <w:rsid w:val="008E5483"/>
    <w:rsid w:val="008F4532"/>
    <w:rsid w:val="008F5497"/>
    <w:rsid w:val="00933CCA"/>
    <w:rsid w:val="0093795C"/>
    <w:rsid w:val="009411E8"/>
    <w:rsid w:val="00943A98"/>
    <w:rsid w:val="0095009C"/>
    <w:rsid w:val="009500EB"/>
    <w:rsid w:val="00952C89"/>
    <w:rsid w:val="009540F4"/>
    <w:rsid w:val="00956B75"/>
    <w:rsid w:val="00965DED"/>
    <w:rsid w:val="009918BB"/>
    <w:rsid w:val="00991DDC"/>
    <w:rsid w:val="009931F7"/>
    <w:rsid w:val="00994768"/>
    <w:rsid w:val="009A3F4C"/>
    <w:rsid w:val="009B4952"/>
    <w:rsid w:val="009C0454"/>
    <w:rsid w:val="009C1E9E"/>
    <w:rsid w:val="009C2783"/>
    <w:rsid w:val="009C63EE"/>
    <w:rsid w:val="009D0878"/>
    <w:rsid w:val="009D32F5"/>
    <w:rsid w:val="009D449D"/>
    <w:rsid w:val="009E62E6"/>
    <w:rsid w:val="009E65EC"/>
    <w:rsid w:val="009F2058"/>
    <w:rsid w:val="009F391D"/>
    <w:rsid w:val="00A03D28"/>
    <w:rsid w:val="00A1144C"/>
    <w:rsid w:val="00A1329C"/>
    <w:rsid w:val="00A25023"/>
    <w:rsid w:val="00A2760D"/>
    <w:rsid w:val="00A33A7B"/>
    <w:rsid w:val="00A42CE4"/>
    <w:rsid w:val="00A544FF"/>
    <w:rsid w:val="00A56B81"/>
    <w:rsid w:val="00A6314E"/>
    <w:rsid w:val="00A7100E"/>
    <w:rsid w:val="00A77B4D"/>
    <w:rsid w:val="00A8052D"/>
    <w:rsid w:val="00A83336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49D5"/>
    <w:rsid w:val="00AE7650"/>
    <w:rsid w:val="00B112B1"/>
    <w:rsid w:val="00B1221A"/>
    <w:rsid w:val="00B204FE"/>
    <w:rsid w:val="00B22462"/>
    <w:rsid w:val="00B2252B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16286"/>
    <w:rsid w:val="00C256DB"/>
    <w:rsid w:val="00C278F9"/>
    <w:rsid w:val="00C3233C"/>
    <w:rsid w:val="00C3763A"/>
    <w:rsid w:val="00C60281"/>
    <w:rsid w:val="00C64458"/>
    <w:rsid w:val="00C779DA"/>
    <w:rsid w:val="00C80027"/>
    <w:rsid w:val="00C814F7"/>
    <w:rsid w:val="00C81C04"/>
    <w:rsid w:val="00C91B4B"/>
    <w:rsid w:val="00C93DE1"/>
    <w:rsid w:val="00CA1ED0"/>
    <w:rsid w:val="00CA2E0A"/>
    <w:rsid w:val="00CA452B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65BE"/>
    <w:rsid w:val="00D77483"/>
    <w:rsid w:val="00D7797C"/>
    <w:rsid w:val="00D83EA1"/>
    <w:rsid w:val="00D97979"/>
    <w:rsid w:val="00DA5643"/>
    <w:rsid w:val="00DB081B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0E9"/>
    <w:rsid w:val="00E30CB9"/>
    <w:rsid w:val="00E379DC"/>
    <w:rsid w:val="00E41E4C"/>
    <w:rsid w:val="00E427AF"/>
    <w:rsid w:val="00E44DE9"/>
    <w:rsid w:val="00E46808"/>
    <w:rsid w:val="00E5521B"/>
    <w:rsid w:val="00E60538"/>
    <w:rsid w:val="00E61D86"/>
    <w:rsid w:val="00E61FB1"/>
    <w:rsid w:val="00E63862"/>
    <w:rsid w:val="00E665C1"/>
    <w:rsid w:val="00E67FBC"/>
    <w:rsid w:val="00E72DA3"/>
    <w:rsid w:val="00E97BD9"/>
    <w:rsid w:val="00EA31A8"/>
    <w:rsid w:val="00EA7FB3"/>
    <w:rsid w:val="00EB3BA7"/>
    <w:rsid w:val="00ED1110"/>
    <w:rsid w:val="00EE0848"/>
    <w:rsid w:val="00F03B1E"/>
    <w:rsid w:val="00F03F2C"/>
    <w:rsid w:val="00F054CC"/>
    <w:rsid w:val="00F1202D"/>
    <w:rsid w:val="00F217AB"/>
    <w:rsid w:val="00F35A06"/>
    <w:rsid w:val="00F435D3"/>
    <w:rsid w:val="00F46425"/>
    <w:rsid w:val="00F5078D"/>
    <w:rsid w:val="00F534FB"/>
    <w:rsid w:val="00F54C36"/>
    <w:rsid w:val="00F56FFE"/>
    <w:rsid w:val="00F904FC"/>
    <w:rsid w:val="00F935BF"/>
    <w:rsid w:val="00F94EB5"/>
    <w:rsid w:val="00F97C33"/>
    <w:rsid w:val="00FA4359"/>
    <w:rsid w:val="00FA4C84"/>
    <w:rsid w:val="00FB0F18"/>
    <w:rsid w:val="00FB3D68"/>
    <w:rsid w:val="00FC3F23"/>
    <w:rsid w:val="00FC5B0C"/>
    <w:rsid w:val="00FE18B2"/>
    <w:rsid w:val="00FE7443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97158"/>
  <w15:chartTrackingRefBased/>
  <w15:docId w15:val="{F04CD0B7-8179-4AB8-83A7-4E6DDF26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E6E81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5455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E32D91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781049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781049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45455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45455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E32D91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45455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6E6E81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5455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45455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E32D91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jc w:val="center"/>
    </w:pPr>
    <w:rPr>
      <w:i/>
      <w:iCs/>
      <w:color w:val="E32D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E32D91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45455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E60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97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www.mchindavong.github.io" TargetMode="External"/><Relationship Id="rId4" Type="http://schemas.openxmlformats.org/officeDocument/2006/relationships/styles" Target="styles.xml"/><Relationship Id="rId9" Type="http://schemas.openxmlformats.org/officeDocument/2006/relationships/hyperlink" Target="mailto:molliechindavong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li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1CC7DF883B4D5DA0D1B4C5F15E9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BC556-1AD5-4BD8-AE37-ECC58697E6C0}"/>
      </w:docPartPr>
      <w:docPartBody>
        <w:p w:rsidR="00DA5B23" w:rsidRDefault="00E3017D">
          <w:pPr>
            <w:pStyle w:val="C31CC7DF883B4D5DA0D1B4C5F15E9DAC"/>
          </w:pPr>
          <w:r w:rsidRPr="009D0878">
            <w:t>Address</w:t>
          </w:r>
        </w:p>
      </w:docPartBody>
    </w:docPart>
    <w:docPart>
      <w:docPartPr>
        <w:name w:val="B69D2B0D01254FCFBBFFB2F7809F7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35F4-CF01-44F3-9729-D5B0E642820B}"/>
      </w:docPartPr>
      <w:docPartBody>
        <w:p w:rsidR="009531ED" w:rsidRDefault="00392FCE" w:rsidP="00392FCE">
          <w:pPr>
            <w:pStyle w:val="B69D2B0D01254FCFBBFFB2F7809F70E6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B1"/>
    <w:rsid w:val="000504FF"/>
    <w:rsid w:val="000848C3"/>
    <w:rsid w:val="000E2F50"/>
    <w:rsid w:val="001107A2"/>
    <w:rsid w:val="00244BB1"/>
    <w:rsid w:val="00392FCE"/>
    <w:rsid w:val="0047173F"/>
    <w:rsid w:val="00496413"/>
    <w:rsid w:val="004F2319"/>
    <w:rsid w:val="006849D8"/>
    <w:rsid w:val="007A325B"/>
    <w:rsid w:val="00894C82"/>
    <w:rsid w:val="009531ED"/>
    <w:rsid w:val="009D36A5"/>
    <w:rsid w:val="00A817FF"/>
    <w:rsid w:val="00AE14E5"/>
    <w:rsid w:val="00AE7EB3"/>
    <w:rsid w:val="00C46AB8"/>
    <w:rsid w:val="00CB0BDC"/>
    <w:rsid w:val="00DA5B23"/>
    <w:rsid w:val="00DC5642"/>
    <w:rsid w:val="00E3017D"/>
    <w:rsid w:val="00EB34A8"/>
    <w:rsid w:val="00EE5733"/>
    <w:rsid w:val="00F8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58EEAA7C50447D9F2CF66563567A2B">
    <w:name w:val="0758EEAA7C50447D9F2CF66563567A2B"/>
  </w:style>
  <w:style w:type="paragraph" w:customStyle="1" w:styleId="3D78E9C130F745B58F59A4BD70DE0B14">
    <w:name w:val="3D78E9C130F745B58F59A4BD70DE0B14"/>
  </w:style>
  <w:style w:type="paragraph" w:customStyle="1" w:styleId="C31CC7DF883B4D5DA0D1B4C5F15E9DAC">
    <w:name w:val="C31CC7DF883B4D5DA0D1B4C5F15E9DAC"/>
  </w:style>
  <w:style w:type="paragraph" w:customStyle="1" w:styleId="2AEED6DBAE794687B6A60B12B697C2C3">
    <w:name w:val="2AEED6DBAE794687B6A60B12B697C2C3"/>
  </w:style>
  <w:style w:type="paragraph" w:customStyle="1" w:styleId="80AD898CADDC47BEBF92A9CCBBC05B55">
    <w:name w:val="80AD898CADDC47BEBF92A9CCBBC05B55"/>
  </w:style>
  <w:style w:type="paragraph" w:customStyle="1" w:styleId="7550A3922E8549D592FA65DA862DC5F0">
    <w:name w:val="7550A3922E8549D592FA65DA862DC5F0"/>
  </w:style>
  <w:style w:type="paragraph" w:customStyle="1" w:styleId="B09B7BA15B014EBFB1A9412C631C0958">
    <w:name w:val="B09B7BA15B014EBFB1A9412C631C0958"/>
  </w:style>
  <w:style w:type="paragraph" w:customStyle="1" w:styleId="82F7366A4943454BACA1DA3FD53A4B87">
    <w:name w:val="82F7366A4943454BACA1DA3FD53A4B87"/>
  </w:style>
  <w:style w:type="paragraph" w:customStyle="1" w:styleId="BC5AF22C4C09414EB5FD6D34CDA11069">
    <w:name w:val="BC5AF22C4C09414EB5FD6D34CDA11069"/>
  </w:style>
  <w:style w:type="paragraph" w:customStyle="1" w:styleId="A5CA49A900B14D21ACD68D802498AA61">
    <w:name w:val="A5CA49A900B14D21ACD68D802498AA61"/>
  </w:style>
  <w:style w:type="paragraph" w:customStyle="1" w:styleId="B9FF0D67E0C3462C9DFEF469EDD515BA">
    <w:name w:val="B9FF0D67E0C3462C9DFEF469EDD515B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56669E36D2C492A825A1C3EF1B43A35">
    <w:name w:val="756669E36D2C492A825A1C3EF1B43A35"/>
  </w:style>
  <w:style w:type="paragraph" w:customStyle="1" w:styleId="CDE24455B60D4C6D94572EACBFE750C1">
    <w:name w:val="CDE24455B60D4C6D94572EACBFE750C1"/>
  </w:style>
  <w:style w:type="paragraph" w:customStyle="1" w:styleId="8B753DB99AB5485EA3060BD50F368B98">
    <w:name w:val="8B753DB99AB5485EA3060BD50F368B98"/>
  </w:style>
  <w:style w:type="paragraph" w:customStyle="1" w:styleId="09BC48F8276A48B6966185110DC69133">
    <w:name w:val="09BC48F8276A48B6966185110DC69133"/>
  </w:style>
  <w:style w:type="paragraph" w:customStyle="1" w:styleId="CEF6C3845C0F40E1AC5A8BADE6983A51">
    <w:name w:val="CEF6C3845C0F40E1AC5A8BADE6983A51"/>
  </w:style>
  <w:style w:type="paragraph" w:customStyle="1" w:styleId="1EF261AB17B744C293EC53969DFF97F9">
    <w:name w:val="1EF261AB17B744C293EC53969DFF97F9"/>
  </w:style>
  <w:style w:type="paragraph" w:customStyle="1" w:styleId="618737837DA246D78B075C0201BE6EDE">
    <w:name w:val="618737837DA246D78B075C0201BE6EDE"/>
  </w:style>
  <w:style w:type="paragraph" w:customStyle="1" w:styleId="9202E65053594378A44197CE640FBFC0">
    <w:name w:val="9202E65053594378A44197CE640FBFC0"/>
  </w:style>
  <w:style w:type="paragraph" w:customStyle="1" w:styleId="0262A9DB75854D8F8FCFAB79BAF356E1">
    <w:name w:val="0262A9DB75854D8F8FCFAB79BAF356E1"/>
  </w:style>
  <w:style w:type="paragraph" w:customStyle="1" w:styleId="DFF89662F0B7471AB5E08921B8C6823A">
    <w:name w:val="DFF89662F0B7471AB5E08921B8C6823A"/>
  </w:style>
  <w:style w:type="paragraph" w:customStyle="1" w:styleId="6D9EA9E789664F55A4D68C685D687321">
    <w:name w:val="6D9EA9E789664F55A4D68C685D687321"/>
  </w:style>
  <w:style w:type="paragraph" w:customStyle="1" w:styleId="729D253122E744D9A28877FE1BDC1D49">
    <w:name w:val="729D253122E744D9A28877FE1BDC1D49"/>
  </w:style>
  <w:style w:type="paragraph" w:customStyle="1" w:styleId="1762B4E3255F491197762685EDEC7C29">
    <w:name w:val="1762B4E3255F491197762685EDEC7C29"/>
  </w:style>
  <w:style w:type="paragraph" w:customStyle="1" w:styleId="FB231EB062ED49B8BCE2AE1ED6650EE4">
    <w:name w:val="FB231EB062ED49B8BCE2AE1ED6650EE4"/>
  </w:style>
  <w:style w:type="paragraph" w:customStyle="1" w:styleId="760C5B6658D74F3EB925E29068A2F9E5">
    <w:name w:val="760C5B6658D74F3EB925E29068A2F9E5"/>
  </w:style>
  <w:style w:type="paragraph" w:customStyle="1" w:styleId="CC3E7AA2C2DD42AEB7EE5FA9164EE4B2">
    <w:name w:val="CC3E7AA2C2DD42AEB7EE5FA9164EE4B2"/>
  </w:style>
  <w:style w:type="paragraph" w:customStyle="1" w:styleId="8C38CF1AFB4440D1A388725F7CB785BC">
    <w:name w:val="8C38CF1AFB4440D1A388725F7CB785BC"/>
  </w:style>
  <w:style w:type="paragraph" w:customStyle="1" w:styleId="E1A03A6FB7E54732B35281D1E98932ED">
    <w:name w:val="E1A03A6FB7E54732B35281D1E98932ED"/>
  </w:style>
  <w:style w:type="paragraph" w:customStyle="1" w:styleId="69182FEF5884454086BB39E16583EE49">
    <w:name w:val="69182FEF5884454086BB39E16583EE49"/>
  </w:style>
  <w:style w:type="paragraph" w:customStyle="1" w:styleId="0F7883FCE82A4944AC8E061EBD56BA99">
    <w:name w:val="0F7883FCE82A4944AC8E061EBD56BA99"/>
  </w:style>
  <w:style w:type="paragraph" w:customStyle="1" w:styleId="772AEA2DBBFC403AB42AB6A17851CAE5">
    <w:name w:val="772AEA2DBBFC403AB42AB6A17851CAE5"/>
  </w:style>
  <w:style w:type="paragraph" w:customStyle="1" w:styleId="915373D47D5A40CD9F339FBFCC1EA39C">
    <w:name w:val="915373D47D5A40CD9F339FBFCC1EA39C"/>
  </w:style>
  <w:style w:type="paragraph" w:customStyle="1" w:styleId="AFA96F89AE444E189160D0BE549DAC28">
    <w:name w:val="AFA96F89AE444E189160D0BE549DAC28"/>
  </w:style>
  <w:style w:type="paragraph" w:customStyle="1" w:styleId="32A1D54A96644008BCEC42EB3DDBB4AD">
    <w:name w:val="32A1D54A96644008BCEC42EB3DDBB4AD"/>
  </w:style>
  <w:style w:type="paragraph" w:customStyle="1" w:styleId="4ED0A44B24A845788B75BFB60CFAD9F6">
    <w:name w:val="4ED0A44B24A845788B75BFB60CFAD9F6"/>
  </w:style>
  <w:style w:type="paragraph" w:customStyle="1" w:styleId="BDF79B7D47DA4BE5A7D5E74E2EA20D82">
    <w:name w:val="BDF79B7D47DA4BE5A7D5E74E2EA20D82"/>
  </w:style>
  <w:style w:type="paragraph" w:customStyle="1" w:styleId="30903C395BF642A18552FB7B31B4F691">
    <w:name w:val="30903C395BF642A18552FB7B31B4F691"/>
  </w:style>
  <w:style w:type="paragraph" w:customStyle="1" w:styleId="624F6ADABA624052B206F85C09588038">
    <w:name w:val="624F6ADABA624052B206F85C09588038"/>
  </w:style>
  <w:style w:type="paragraph" w:customStyle="1" w:styleId="00BA39D8FD6D4A049AADEB04873AB7CD">
    <w:name w:val="00BA39D8FD6D4A049AADEB04873AB7CD"/>
    <w:rsid w:val="00244BB1"/>
  </w:style>
  <w:style w:type="paragraph" w:customStyle="1" w:styleId="09E3B7811D8144CAB0A7AD9398888DE5">
    <w:name w:val="09E3B7811D8144CAB0A7AD9398888DE5"/>
    <w:rsid w:val="00244BB1"/>
  </w:style>
  <w:style w:type="paragraph" w:customStyle="1" w:styleId="29684A35A6284492B904F3A088F62E08">
    <w:name w:val="29684A35A6284492B904F3A088F62E08"/>
    <w:rsid w:val="00244BB1"/>
  </w:style>
  <w:style w:type="paragraph" w:customStyle="1" w:styleId="E67B5218E3F142C3A5CC98BECDB1256B">
    <w:name w:val="E67B5218E3F142C3A5CC98BECDB1256B"/>
    <w:rsid w:val="00244BB1"/>
  </w:style>
  <w:style w:type="paragraph" w:customStyle="1" w:styleId="F5991FC23C2B4F26AF596AC9DA5F55E3">
    <w:name w:val="F5991FC23C2B4F26AF596AC9DA5F55E3"/>
    <w:rsid w:val="00244BB1"/>
  </w:style>
  <w:style w:type="paragraph" w:customStyle="1" w:styleId="7B0F30A3A16D494D82252AF8BE119CA6">
    <w:name w:val="7B0F30A3A16D494D82252AF8BE119CA6"/>
    <w:rsid w:val="00244BB1"/>
  </w:style>
  <w:style w:type="paragraph" w:customStyle="1" w:styleId="3346211344124363914896BFCC741AD9">
    <w:name w:val="3346211344124363914896BFCC741AD9"/>
    <w:rsid w:val="00244BB1"/>
  </w:style>
  <w:style w:type="paragraph" w:customStyle="1" w:styleId="FD7D47C8660F41E497AC0376C15D607A">
    <w:name w:val="FD7D47C8660F41E497AC0376C15D607A"/>
    <w:rsid w:val="00244BB1"/>
  </w:style>
  <w:style w:type="paragraph" w:customStyle="1" w:styleId="91EE76DAE753470F855E9E8DEA482BA9">
    <w:name w:val="91EE76DAE753470F855E9E8DEA482BA9"/>
    <w:rsid w:val="00244BB1"/>
  </w:style>
  <w:style w:type="paragraph" w:customStyle="1" w:styleId="4D7A332958AD4B5D8ED314733BAB6A14">
    <w:name w:val="4D7A332958AD4B5D8ED314733BAB6A14"/>
    <w:rsid w:val="00244BB1"/>
  </w:style>
  <w:style w:type="paragraph" w:customStyle="1" w:styleId="555795BBA1DB4849939B1E5D4A8B4205">
    <w:name w:val="555795BBA1DB4849939B1E5D4A8B4205"/>
    <w:rsid w:val="00244BB1"/>
  </w:style>
  <w:style w:type="paragraph" w:customStyle="1" w:styleId="A2CF85EC025E41279EA0F33339D8B7F3">
    <w:name w:val="A2CF85EC025E41279EA0F33339D8B7F3"/>
    <w:rsid w:val="00DA5B23"/>
  </w:style>
  <w:style w:type="paragraph" w:customStyle="1" w:styleId="D91F1F42DC804DDF9B2F38C2D47D20FB">
    <w:name w:val="D91F1F42DC804DDF9B2F38C2D47D20FB"/>
    <w:rsid w:val="009D36A5"/>
  </w:style>
  <w:style w:type="paragraph" w:customStyle="1" w:styleId="C5E059BC1B9949FD84C15BB47FD31EDD">
    <w:name w:val="C5E059BC1B9949FD84C15BB47FD31EDD"/>
    <w:rsid w:val="009D36A5"/>
  </w:style>
  <w:style w:type="paragraph" w:customStyle="1" w:styleId="6A954466561D47648670E68CD024CB15">
    <w:name w:val="6A954466561D47648670E68CD024CB15"/>
    <w:rsid w:val="009D36A5"/>
  </w:style>
  <w:style w:type="paragraph" w:customStyle="1" w:styleId="A7A6E1ECE43040E68513E4D83B0DA20D">
    <w:name w:val="A7A6E1ECE43040E68513E4D83B0DA20D"/>
    <w:rsid w:val="009D36A5"/>
  </w:style>
  <w:style w:type="paragraph" w:customStyle="1" w:styleId="C66A6170A5F440F08CD9C1AF5CB3C5F1">
    <w:name w:val="C66A6170A5F440F08CD9C1AF5CB3C5F1"/>
    <w:rsid w:val="009D36A5"/>
  </w:style>
  <w:style w:type="paragraph" w:customStyle="1" w:styleId="8753C71E51C447619AAE62E88892ED42">
    <w:name w:val="8753C71E51C447619AAE62E88892ED42"/>
    <w:rsid w:val="009D36A5"/>
  </w:style>
  <w:style w:type="paragraph" w:customStyle="1" w:styleId="C3377FD4244C42C19BF07BD15B5E1B6D">
    <w:name w:val="C3377FD4244C42C19BF07BD15B5E1B6D"/>
    <w:rsid w:val="009D36A5"/>
  </w:style>
  <w:style w:type="paragraph" w:customStyle="1" w:styleId="2DFC1BC113564EE69DBF6C1C440EA389">
    <w:name w:val="2DFC1BC113564EE69DBF6C1C440EA389"/>
    <w:rsid w:val="009D36A5"/>
  </w:style>
  <w:style w:type="paragraph" w:customStyle="1" w:styleId="BDB09ED441A74991B1619B04083168E5">
    <w:name w:val="BDB09ED441A74991B1619B04083168E5"/>
    <w:rsid w:val="009D36A5"/>
  </w:style>
  <w:style w:type="paragraph" w:customStyle="1" w:styleId="1DA4F8161AD24C388305AD378479FBF7">
    <w:name w:val="1DA4F8161AD24C388305AD378479FBF7"/>
    <w:rsid w:val="000504FF"/>
  </w:style>
  <w:style w:type="paragraph" w:customStyle="1" w:styleId="2D8E87B2490B46B99AC034F6E65AD96D">
    <w:name w:val="2D8E87B2490B46B99AC034F6E65AD96D"/>
    <w:rsid w:val="000504FF"/>
  </w:style>
  <w:style w:type="paragraph" w:customStyle="1" w:styleId="0D9A39C0E41244B79B0DA85C91DC4B09">
    <w:name w:val="0D9A39C0E41244B79B0DA85C91DC4B09"/>
    <w:rsid w:val="000504FF"/>
  </w:style>
  <w:style w:type="paragraph" w:customStyle="1" w:styleId="0BA12A2EC7BA445089D84DCBC2D64875">
    <w:name w:val="0BA12A2EC7BA445089D84DCBC2D64875"/>
    <w:rsid w:val="000E2F50"/>
  </w:style>
  <w:style w:type="paragraph" w:customStyle="1" w:styleId="53E94B1063D94ADA90D8E5C0A11DBD46">
    <w:name w:val="53E94B1063D94ADA90D8E5C0A11DBD46"/>
    <w:rsid w:val="000E2F50"/>
  </w:style>
  <w:style w:type="paragraph" w:customStyle="1" w:styleId="E10F2B3C170D4324B7A221A783F9A57D">
    <w:name w:val="E10F2B3C170D4324B7A221A783F9A57D"/>
    <w:rsid w:val="000E2F50"/>
  </w:style>
  <w:style w:type="paragraph" w:customStyle="1" w:styleId="DEB0AC85810F485FB500F7F17B14CB52">
    <w:name w:val="DEB0AC85810F485FB500F7F17B14CB52"/>
    <w:rsid w:val="000E2F50"/>
  </w:style>
  <w:style w:type="paragraph" w:customStyle="1" w:styleId="A8EBAB84E8B74E358A6A531486902E46">
    <w:name w:val="A8EBAB84E8B74E358A6A531486902E46"/>
    <w:rsid w:val="00392FCE"/>
  </w:style>
  <w:style w:type="paragraph" w:customStyle="1" w:styleId="0E51E79B202B460999872957ADEF46DF">
    <w:name w:val="0E51E79B202B460999872957ADEF46DF"/>
    <w:rsid w:val="00392FCE"/>
  </w:style>
  <w:style w:type="paragraph" w:customStyle="1" w:styleId="B69D2B0D01254FCFBBFFB2F7809F70E6">
    <w:name w:val="B69D2B0D01254FCFBBFFB2F7809F70E6"/>
    <w:rsid w:val="00392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980.244.9943</CompanyAddress>
  <CompanyPhone>704.319.5385</CompanyPhone>
  <CompanyFax/>
  <CompanyEmail>molliechindavong@gmail.com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643CE8-9C5E-495E-82FA-9AB049CB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50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</dc:creator>
  <cp:keywords/>
  <dc:description/>
  <cp:lastModifiedBy>Mollie C</cp:lastModifiedBy>
  <cp:revision>5</cp:revision>
  <dcterms:created xsi:type="dcterms:W3CDTF">2018-10-16T14:35:00Z</dcterms:created>
  <dcterms:modified xsi:type="dcterms:W3CDTF">2019-02-04T18:51:00Z</dcterms:modified>
  <cp:category/>
  <cp:contentStatus>GitHub: mchindavong</cp:contentStatus>
</cp:coreProperties>
</file>